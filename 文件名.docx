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后台文件</w:t>
      </w:r>
    </w:p>
    <w:tbl>
      <w:tblPr>
        <w:tblStyle w:val="3"/>
        <w:tblW w:w="9285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5"/>
        <w:gridCol w:w="1797"/>
        <w:gridCol w:w="273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文件名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说明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文件名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CaseController.java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病历控制器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CaseServiceImpl.java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病历服务实现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DoctorController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医生控制器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CollectService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收集服务接口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FileController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文件控制器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eastAsia="zh-CN"/>
              </w:rPr>
              <w:t>CollectService</w:t>
            </w:r>
            <w:r>
              <w:rPr>
                <w:rFonts w:hint="eastAsia" w:eastAsia="宋体"/>
                <w:sz w:val="24"/>
                <w:lang w:val="en-US" w:eastAsia="zh-CN"/>
              </w:rPr>
              <w:t>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收集服务实现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HospitalController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医院控制器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HospitalService.java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医院服务接口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IllnessController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病人控制器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HospitalServiceImpl.java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医院服务实现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MenuController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菜单控制器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MenuService.java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菜单服务接口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NoticeController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公告控制器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MenuServiceImpl.java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菜单服务实现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NoticeService.java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公告服务接口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RoleMenuControlle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  <w:r>
              <w:rPr>
                <w:rFonts w:hint="eastAsia"/>
                <w:sz w:val="24"/>
              </w:rPr>
              <w:t>r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角色菜单控制器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NoticeServiceImpl.java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公告服务实现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SickController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诊断结果控制器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RoleMenuService.java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角色菜单服务接口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UserController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用户控制器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RoleMenuServiceImpl.java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角色菜单服务实现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CaseEntity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病历实体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RoleService.java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HospitalEntity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医院实体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RoleServiceImpl.java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MenuEntity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菜单实体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SickService.java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诊断结果服务接口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NoticeEntity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公告实体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SickServiceImpl.java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诊断结果服务实现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RoleEntity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角色实体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UploadService.java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上传服务接口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RoleMenuEntity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角色菜单实体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UploadServiceImpl.java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上传服务实现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SickEntity.java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诊断结果实体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UserService.java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UserEntity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用户实体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UserServiceImpl.java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Global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全局路径工具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LayUITableBean.java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layUi图表工具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ServerCode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服务器返回码工具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LayUIUploadMessageBean.java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layUi上传工具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SessionKey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Session管理工具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MenuNodeBean.java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菜单节点实体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IntegerNullValueHandler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mybatis整型非空工具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ResponseMessageBean.java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服务器返回信息实体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StringNullValueHandler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mybatis字符串非空工具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DefaultViewConfig.java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默认视图配置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CaseMappe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  <w:r>
              <w:rPr>
                <w:rFonts w:hint="eastAsia"/>
                <w:sz w:val="24"/>
              </w:rPr>
              <w:t>r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病历映射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WebApplication.java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服务器入口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CollectMapper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收集映射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CaseDTO.java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病历增强类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HospitalMapper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医院映射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CasePrintDto.java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打印信息增强类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MenuMapper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菜单映射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SeasonSicknessDTO.java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诊断结果增强类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NoticeMapper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公告映射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BaseService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模板服务接口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RoleMapper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角色映射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BaseService</w:t>
            </w:r>
            <w:r>
              <w:rPr>
                <w:rFonts w:hint="eastAsia"/>
                <w:sz w:val="24"/>
                <w:lang w:val="en-US" w:eastAsia="zh-CN"/>
              </w:rPr>
              <w:t>Impl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模板服务实现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RoleMenuMapper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角色菜单映射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UserMapper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用户映射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CaseService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病历服务接口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SickMapper</w:t>
            </w:r>
            <w:r>
              <w:rPr>
                <w:rFonts w:hint="eastAsia" w:eastAsia="宋体"/>
                <w:sz w:val="24"/>
                <w:lang w:val="en-US" w:eastAsia="zh-CN"/>
              </w:rPr>
              <w:t>.java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诊断结果映射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前端文件</w:t>
      </w:r>
    </w:p>
    <w:tbl>
      <w:tblPr>
        <w:tblStyle w:val="3"/>
        <w:tblW w:w="9285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5"/>
        <w:gridCol w:w="1797"/>
        <w:gridCol w:w="273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文件名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说明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文件名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reg.html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患者注册页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illness_d/index.html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医生管理病人页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login.html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登录页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illness_d/</w:t>
            </w:r>
            <w:r>
              <w:rPr>
                <w:rFonts w:hint="eastAsia"/>
                <w:sz w:val="24"/>
              </w:rPr>
              <w:t>index.js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医生管理病人js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index.html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管理主页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notice/index.html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公告管理页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500.html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500错误提示页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notice/</w:t>
            </w:r>
            <w:r>
              <w:rPr>
                <w:rFonts w:hint="eastAsia"/>
                <w:sz w:val="24"/>
              </w:rPr>
              <w:t>index.js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公安改革管理js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404.html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404错误页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notic_read/index.html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公告详情管理页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case/add.html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病例添加页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notic_read/</w:t>
            </w:r>
            <w:r>
              <w:rPr>
                <w:rFonts w:hint="eastAsia"/>
                <w:sz w:val="24"/>
              </w:rPr>
              <w:t>index.js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公告详情管理js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case/</w:t>
            </w:r>
            <w:r>
              <w:rPr>
                <w:rFonts w:hint="eastAsia"/>
                <w:sz w:val="24"/>
              </w:rPr>
              <w:t>add.js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病例添加js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season_sickness/index.html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统计管理页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case/</w:t>
            </w:r>
            <w:r>
              <w:rPr>
                <w:rFonts w:hint="eastAsia"/>
                <w:sz w:val="24"/>
              </w:rPr>
              <w:t>addForDoctor.html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医生添加病历页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season_sickness/</w:t>
            </w:r>
            <w:r>
              <w:rPr>
                <w:rFonts w:hint="eastAsia"/>
                <w:sz w:val="24"/>
              </w:rPr>
              <w:t>index.js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统计管理js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case/</w:t>
            </w:r>
            <w:r>
              <w:rPr>
                <w:rFonts w:hint="eastAsia"/>
                <w:sz w:val="24"/>
              </w:rPr>
              <w:t>addForDoctor.js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医生添加病历js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sickness/index.html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诊断结果管理页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case/</w:t>
            </w:r>
            <w:r>
              <w:rPr>
                <w:rFonts w:hint="eastAsia"/>
                <w:sz w:val="24"/>
              </w:rPr>
              <w:t>index.html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病历管理页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sickness</w:t>
            </w:r>
            <w:r>
              <w:rPr>
                <w:rFonts w:hint="eastAsia"/>
                <w:sz w:val="24"/>
              </w:rPr>
              <w:t>index.js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诊断结果管理js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case/</w:t>
            </w:r>
            <w:r>
              <w:rPr>
                <w:rFonts w:hint="eastAsia"/>
                <w:sz w:val="24"/>
              </w:rPr>
              <w:t>index.js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病历管理js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menu.html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菜单页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case/</w:t>
            </w:r>
            <w:r>
              <w:rPr>
                <w:rFonts w:hint="eastAsia"/>
                <w:sz w:val="24"/>
              </w:rPr>
              <w:t>printCase.html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病历打印页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menu.js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菜单js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case/</w:t>
            </w:r>
            <w:r>
              <w:rPr>
                <w:rFonts w:hint="eastAsia"/>
                <w:sz w:val="24"/>
              </w:rPr>
              <w:t>printCase.js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病历打印js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menu_copy.html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菜单副本页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doctor/index.html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医生管理页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role.html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角色管理页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doctor/</w:t>
            </w:r>
            <w:r>
              <w:rPr>
                <w:rFonts w:hint="eastAsia"/>
                <w:sz w:val="24"/>
              </w:rPr>
              <w:t>index.js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医生管理js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role.js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角色管理</w:t>
            </w: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hospital/index.html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医院管理页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user.html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用户管理页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hospital</w:t>
            </w:r>
            <w:r>
              <w:rPr>
                <w:rFonts w:hint="eastAsia"/>
                <w:sz w:val="24"/>
              </w:rPr>
              <w:t>index.js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医院管理js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user.js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用户管理js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45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illness/index.html</w:t>
            </w:r>
          </w:p>
        </w:tc>
        <w:tc>
          <w:tcPr>
            <w:tcW w:w="179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病人管理页</w:t>
            </w:r>
          </w:p>
        </w:tc>
        <w:tc>
          <w:tcPr>
            <w:tcW w:w="2733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illness/</w:t>
            </w:r>
            <w:r>
              <w:rPr>
                <w:rFonts w:hint="eastAsia"/>
                <w:sz w:val="24"/>
              </w:rPr>
              <w:t>index.js</w:t>
            </w:r>
          </w:p>
        </w:tc>
        <w:tc>
          <w:tcPr>
            <w:tcW w:w="201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病人管理js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44D27"/>
    <w:rsid w:val="0112222C"/>
    <w:rsid w:val="0AB26B36"/>
    <w:rsid w:val="0B0C122A"/>
    <w:rsid w:val="10B63BC2"/>
    <w:rsid w:val="112840DB"/>
    <w:rsid w:val="1B342BBE"/>
    <w:rsid w:val="1CCA0492"/>
    <w:rsid w:val="1D9B59B9"/>
    <w:rsid w:val="20444D27"/>
    <w:rsid w:val="24DA392B"/>
    <w:rsid w:val="26335550"/>
    <w:rsid w:val="27B67798"/>
    <w:rsid w:val="2C0B4EC3"/>
    <w:rsid w:val="41EE5ABF"/>
    <w:rsid w:val="437B5593"/>
    <w:rsid w:val="43C41301"/>
    <w:rsid w:val="46E861C6"/>
    <w:rsid w:val="496244BE"/>
    <w:rsid w:val="4FF67CF2"/>
    <w:rsid w:val="54DF23A5"/>
    <w:rsid w:val="57AC4988"/>
    <w:rsid w:val="57E60866"/>
    <w:rsid w:val="605E4E83"/>
    <w:rsid w:val="67AD7DAF"/>
    <w:rsid w:val="69322FBA"/>
    <w:rsid w:val="6A011615"/>
    <w:rsid w:val="6B7725F8"/>
    <w:rsid w:val="6D535020"/>
    <w:rsid w:val="6F55799B"/>
    <w:rsid w:val="78A074D6"/>
    <w:rsid w:val="7B0831B5"/>
    <w:rsid w:val="7C59777A"/>
    <w:rsid w:val="7C99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2018-04-01T06:47:00Z</dcterms:created>
  <dc:creator>Administrator</dc:creator>
  <cp:lastModifiedBy>Administrator</cp:lastModifiedBy>
  <dcterms:modified xsi:type="dcterms:W3CDTF">2018-04-02T11:51:01Z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